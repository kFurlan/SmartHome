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3B56EE" w:rsidRPr="003B56EE" w:rsidRDefault="003B56EE" w:rsidP="003B56EE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0D60FA" w:rsidRDefault="000D60FA" w:rsidP="00FA1CF2">
      <w:pPr>
        <w:pStyle w:val="Ttulo"/>
        <w:spacing w:before="240" w:line="240" w:lineRule="atLeast"/>
      </w:pPr>
    </w:p>
    <w:p w:rsidR="004C6119" w:rsidRDefault="004C6119" w:rsidP="00FA1CF2">
      <w:pPr>
        <w:pStyle w:val="Ttulo"/>
        <w:spacing w:before="240" w:line="240" w:lineRule="atLeast"/>
      </w:pPr>
      <w:r>
        <w:t xml:space="preserve">Projeto: </w:t>
      </w:r>
      <w:r>
        <w:rPr>
          <w:color w:val="0000FF"/>
        </w:rPr>
        <w:t>&lt;Nome Projeto&gt;</w:t>
      </w:r>
    </w:p>
    <w:p w:rsidR="004C6119" w:rsidRDefault="000D60FA" w:rsidP="00FA1CF2">
      <w:pPr>
        <w:pStyle w:val="Ttulo"/>
        <w:spacing w:before="240" w:line="240" w:lineRule="atLeast"/>
      </w:pPr>
      <w:r>
        <w:t>Documento</w:t>
      </w:r>
      <w:r w:rsidR="00B62631">
        <w:t xml:space="preserve"> de Requisitos</w:t>
      </w:r>
    </w:p>
    <w:p w:rsidR="004C6119" w:rsidRDefault="004C6119" w:rsidP="00FA1CF2">
      <w:pPr>
        <w:pStyle w:val="Ttulo"/>
        <w:spacing w:before="240" w:line="240" w:lineRule="atLeast"/>
      </w:pPr>
      <w:r>
        <w:t>Versão</w:t>
      </w:r>
      <w:r w:rsidR="004C52D1">
        <w:t xml:space="preserve"> do Documento</w:t>
      </w:r>
      <w:r>
        <w:t xml:space="preserve"> </w:t>
      </w:r>
      <w:r>
        <w:rPr>
          <w:color w:val="0000FF"/>
        </w:rPr>
        <w:t>&lt;1.0&gt;</w:t>
      </w:r>
    </w:p>
    <w:p w:rsidR="004C6119" w:rsidRDefault="004C6119" w:rsidP="00FA1CF2">
      <w:pPr>
        <w:spacing w:before="240" w:after="120" w:line="240" w:lineRule="atLeast"/>
      </w:pPr>
    </w:p>
    <w:p w:rsidR="004C6119" w:rsidRDefault="004C6119">
      <w:pPr>
        <w:sectPr w:rsidR="004C6119" w:rsidSect="00AA1A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:rsidR="00BD2254" w:rsidRPr="00BD2254" w:rsidRDefault="00BD2254" w:rsidP="00BD2254">
      <w:pPr>
        <w:pStyle w:val="Corpodetexto"/>
      </w:pPr>
    </w:p>
    <w:p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4C52D1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17"/>
        <w:gridCol w:w="4984"/>
        <w:gridCol w:w="2327"/>
      </w:tblGrid>
      <w:tr w:rsidR="00BD2254" w:rsidRPr="00BD2254" w:rsidTr="00BD2254">
        <w:trPr>
          <w:cantSplit/>
          <w:tblHeader/>
        </w:trPr>
        <w:tc>
          <w:tcPr>
            <w:tcW w:w="906" w:type="pct"/>
            <w:shd w:val="clear" w:color="auto" w:fill="D9D9D9"/>
          </w:tcPr>
          <w:p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D9D9D9"/>
          </w:tcPr>
          <w:p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D9D9D9"/>
          </w:tcPr>
          <w:p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:rsidTr="00BD2254">
        <w:tc>
          <w:tcPr>
            <w:tcW w:w="906" w:type="pct"/>
          </w:tcPr>
          <w:p w:rsidR="00BD2254" w:rsidRPr="00935470" w:rsidRDefault="00BD2254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&lt;dd/mm/aaaa&gt;</w:t>
            </w:r>
          </w:p>
        </w:tc>
        <w:tc>
          <w:tcPr>
            <w:tcW w:w="2791" w:type="pct"/>
          </w:tcPr>
          <w:p w:rsidR="00BD2254" w:rsidRPr="00935470" w:rsidRDefault="00935470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&lt;Descrição da atualização realizada no documento&gt;</w:t>
            </w:r>
          </w:p>
        </w:tc>
        <w:tc>
          <w:tcPr>
            <w:tcW w:w="1304" w:type="pct"/>
          </w:tcPr>
          <w:p w:rsidR="00BD2254" w:rsidRPr="00935470" w:rsidRDefault="00935470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35470">
              <w:rPr>
                <w:rFonts w:ascii="Arial" w:hAnsi="Arial" w:cs="Arial"/>
                <w:color w:val="0000FF"/>
                <w:sz w:val="20"/>
                <w:szCs w:val="20"/>
              </w:rPr>
              <w:t>&lt;Nome do responsável pela atualização.&gt;</w:t>
            </w:r>
          </w:p>
        </w:tc>
      </w:tr>
    </w:tbl>
    <w:p w:rsidR="00BD2254" w:rsidRPr="00BD2254" w:rsidRDefault="00BD2254" w:rsidP="00BD2254">
      <w:pPr>
        <w:pStyle w:val="Corpodetexto"/>
      </w:pPr>
    </w:p>
    <w:p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:rsidR="000D2906" w:rsidRDefault="0001530E">
      <w:pPr>
        <w:pStyle w:val="Sumrio1"/>
        <w:rPr>
          <w:rFonts w:ascii="Calibri" w:hAnsi="Calibr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273369827" w:history="1">
        <w:r w:rsidR="000D2906" w:rsidRPr="003F19BC">
          <w:rPr>
            <w:rStyle w:val="Hyperlink"/>
          </w:rPr>
          <w:t>1</w:t>
        </w:r>
        <w:r w:rsidR="000D2906">
          <w:rPr>
            <w:rFonts w:ascii="Calibri" w:hAnsi="Calibri"/>
            <w:sz w:val="22"/>
            <w:szCs w:val="22"/>
          </w:rPr>
          <w:tab/>
        </w:r>
        <w:r w:rsidR="000D2906" w:rsidRPr="003F19BC">
          <w:rPr>
            <w:rStyle w:val="Hyperlink"/>
          </w:rPr>
          <w:t>Introdução</w:t>
        </w:r>
        <w:r w:rsidR="000D2906">
          <w:rPr>
            <w:webHidden/>
          </w:rPr>
          <w:tab/>
        </w:r>
        <w:r>
          <w:rPr>
            <w:webHidden/>
          </w:rPr>
          <w:fldChar w:fldCharType="begin"/>
        </w:r>
        <w:r w:rsidR="000D2906">
          <w:rPr>
            <w:webHidden/>
          </w:rPr>
          <w:instrText xml:space="preserve"> PAGEREF _Toc273369827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01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2906" w:rsidRDefault="0001530E">
      <w:pPr>
        <w:pStyle w:val="Sumrio1"/>
        <w:rPr>
          <w:rFonts w:ascii="Calibri" w:hAnsi="Calibri"/>
          <w:sz w:val="22"/>
          <w:szCs w:val="22"/>
        </w:rPr>
      </w:pPr>
      <w:hyperlink w:anchor="_Toc273369828" w:history="1">
        <w:r w:rsidR="000D2906" w:rsidRPr="003F19BC">
          <w:rPr>
            <w:rStyle w:val="Hyperlink"/>
          </w:rPr>
          <w:t>2</w:t>
        </w:r>
        <w:r w:rsidR="000D2906">
          <w:rPr>
            <w:rFonts w:ascii="Calibri" w:hAnsi="Calibri"/>
            <w:sz w:val="22"/>
            <w:szCs w:val="22"/>
          </w:rPr>
          <w:tab/>
        </w:r>
        <w:r w:rsidR="000D2906" w:rsidRPr="003F19BC">
          <w:rPr>
            <w:rStyle w:val="Hyperlink"/>
          </w:rPr>
          <w:t>Descrição Textual dos Requisitos</w:t>
        </w:r>
        <w:r w:rsidR="000D2906">
          <w:rPr>
            <w:webHidden/>
          </w:rPr>
          <w:tab/>
        </w:r>
        <w:r>
          <w:rPr>
            <w:webHidden/>
          </w:rPr>
          <w:fldChar w:fldCharType="begin"/>
        </w:r>
        <w:r w:rsidR="000D2906">
          <w:rPr>
            <w:webHidden/>
          </w:rPr>
          <w:instrText xml:space="preserve"> PAGEREF _Toc273369828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01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2906" w:rsidRDefault="0001530E">
      <w:pPr>
        <w:pStyle w:val="Sumrio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anchor="_Toc273369829" w:history="1">
        <w:r w:rsidR="000D2906" w:rsidRPr="003F19BC">
          <w:rPr>
            <w:rStyle w:val="Hyperlink"/>
            <w:noProof/>
          </w:rPr>
          <w:t>2.1</w:t>
        </w:r>
        <w:r w:rsidR="000D2906">
          <w:rPr>
            <w:rFonts w:ascii="Calibri" w:hAnsi="Calibri"/>
            <w:noProof/>
            <w:sz w:val="22"/>
            <w:szCs w:val="22"/>
          </w:rPr>
          <w:tab/>
        </w:r>
        <w:r w:rsidR="000D2906" w:rsidRPr="003F19BC">
          <w:rPr>
            <w:rStyle w:val="Hyperlink"/>
            <w:noProof/>
          </w:rPr>
          <w:t>&lt;Nome da Entidade&gt;</w:t>
        </w:r>
        <w:r w:rsidR="000D29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906">
          <w:rPr>
            <w:noProof/>
            <w:webHidden/>
          </w:rPr>
          <w:instrText xml:space="preserve"> PAGEREF _Toc273369829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0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2906" w:rsidRDefault="0001530E">
      <w:pPr>
        <w:pStyle w:val="Sumrio3"/>
        <w:rPr>
          <w:rFonts w:ascii="Calibri" w:hAnsi="Calibri"/>
          <w:noProof/>
          <w:sz w:val="22"/>
          <w:szCs w:val="22"/>
        </w:rPr>
      </w:pPr>
      <w:hyperlink w:anchor="_Toc273369830" w:history="1">
        <w:r w:rsidR="000D2906" w:rsidRPr="003F19BC">
          <w:rPr>
            <w:rStyle w:val="Hyperlink"/>
            <w:noProof/>
          </w:rPr>
          <w:t>2.1.1</w:t>
        </w:r>
        <w:r w:rsidR="000D2906">
          <w:rPr>
            <w:rFonts w:ascii="Calibri" w:hAnsi="Calibri"/>
            <w:noProof/>
            <w:sz w:val="22"/>
            <w:szCs w:val="22"/>
          </w:rPr>
          <w:tab/>
        </w:r>
        <w:r w:rsidR="000D2906" w:rsidRPr="003F19BC">
          <w:rPr>
            <w:rStyle w:val="Hyperlink"/>
            <w:noProof/>
          </w:rPr>
          <w:t>&lt;Operação&gt;</w:t>
        </w:r>
        <w:r w:rsidR="000D29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906">
          <w:rPr>
            <w:noProof/>
            <w:webHidden/>
          </w:rPr>
          <w:instrText xml:space="preserve"> PAGEREF _Toc273369830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0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2906" w:rsidRDefault="0001530E">
      <w:pPr>
        <w:pStyle w:val="Sumrio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anchor="_Toc273369831" w:history="1">
        <w:r w:rsidR="000D2906" w:rsidRPr="003F19BC">
          <w:rPr>
            <w:rStyle w:val="Hyperlink"/>
            <w:noProof/>
          </w:rPr>
          <w:t>2.2</w:t>
        </w:r>
        <w:r w:rsidR="000D2906">
          <w:rPr>
            <w:rFonts w:ascii="Calibri" w:hAnsi="Calibri"/>
            <w:noProof/>
            <w:sz w:val="22"/>
            <w:szCs w:val="22"/>
          </w:rPr>
          <w:tab/>
        </w:r>
        <w:r w:rsidR="000D2906" w:rsidRPr="003F19BC">
          <w:rPr>
            <w:rStyle w:val="Hyperlink"/>
            <w:noProof/>
          </w:rPr>
          <w:t>FABRICANTE</w:t>
        </w:r>
        <w:r w:rsidR="000D29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906">
          <w:rPr>
            <w:noProof/>
            <w:webHidden/>
          </w:rPr>
          <w:instrText xml:space="preserve"> PAGEREF _Toc273369831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0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2906" w:rsidRDefault="0001530E">
      <w:pPr>
        <w:pStyle w:val="Sumrio3"/>
        <w:rPr>
          <w:rFonts w:ascii="Calibri" w:hAnsi="Calibri"/>
          <w:noProof/>
          <w:sz w:val="22"/>
          <w:szCs w:val="22"/>
        </w:rPr>
      </w:pPr>
      <w:hyperlink w:anchor="_Toc273369832" w:history="1">
        <w:r w:rsidR="000D2906" w:rsidRPr="003F19BC">
          <w:rPr>
            <w:rStyle w:val="Hyperlink"/>
            <w:noProof/>
          </w:rPr>
          <w:t>2.2.1</w:t>
        </w:r>
        <w:r w:rsidR="000D2906">
          <w:rPr>
            <w:rFonts w:ascii="Calibri" w:hAnsi="Calibri"/>
            <w:noProof/>
            <w:sz w:val="22"/>
            <w:szCs w:val="22"/>
          </w:rPr>
          <w:tab/>
        </w:r>
        <w:r w:rsidR="000D2906" w:rsidRPr="003F19BC">
          <w:rPr>
            <w:rStyle w:val="Hyperlink"/>
            <w:noProof/>
          </w:rPr>
          <w:t>Cadastrar fabricante</w:t>
        </w:r>
        <w:r w:rsidR="000D29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2906">
          <w:rPr>
            <w:noProof/>
            <w:webHidden/>
          </w:rPr>
          <w:instrText xml:space="preserve"> PAGEREF _Toc273369832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60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2906" w:rsidRDefault="0001530E">
      <w:pPr>
        <w:pStyle w:val="Sumrio1"/>
        <w:rPr>
          <w:rFonts w:ascii="Calibri" w:hAnsi="Calibri"/>
          <w:sz w:val="22"/>
          <w:szCs w:val="22"/>
        </w:rPr>
      </w:pPr>
      <w:hyperlink w:anchor="_Toc273369833" w:history="1">
        <w:r w:rsidR="000D2906" w:rsidRPr="003F19BC">
          <w:rPr>
            <w:rStyle w:val="Hyperlink"/>
          </w:rPr>
          <w:t>3</w:t>
        </w:r>
        <w:r w:rsidR="000D2906">
          <w:rPr>
            <w:rFonts w:ascii="Calibri" w:hAnsi="Calibri"/>
            <w:sz w:val="22"/>
            <w:szCs w:val="22"/>
          </w:rPr>
          <w:tab/>
        </w:r>
        <w:r w:rsidR="000D2906" w:rsidRPr="003F19BC">
          <w:rPr>
            <w:rStyle w:val="Hyperlink"/>
          </w:rPr>
          <w:t>Aprovação</w:t>
        </w:r>
        <w:r w:rsidR="000D2906">
          <w:rPr>
            <w:webHidden/>
          </w:rPr>
          <w:tab/>
        </w:r>
        <w:r>
          <w:rPr>
            <w:webHidden/>
          </w:rPr>
          <w:fldChar w:fldCharType="begin"/>
        </w:r>
        <w:r w:rsidR="000D2906">
          <w:rPr>
            <w:webHidden/>
          </w:rPr>
          <w:instrText xml:space="preserve"> PAGEREF _Toc273369833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601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C6119" w:rsidRDefault="0001530E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:rsidR="00A1396A" w:rsidRPr="00A1396A" w:rsidRDefault="004C6119" w:rsidP="00A1396A">
      <w:pPr>
        <w:pStyle w:val="Ttulo"/>
        <w:jc w:val="center"/>
      </w:pPr>
      <w:r>
        <w:br w:type="page"/>
      </w:r>
      <w:r w:rsidR="004360E0">
        <w:lastRenderedPageBreak/>
        <w:t>Documento</w:t>
      </w:r>
      <w:r w:rsidR="00B62631">
        <w:t xml:space="preserve"> de Requisitos</w:t>
      </w:r>
    </w:p>
    <w:p w:rsidR="00A1396A" w:rsidRPr="00A1396A" w:rsidRDefault="00A1396A" w:rsidP="00A1396A">
      <w:pPr>
        <w:pStyle w:val="Corpodetexto"/>
        <w:rPr>
          <w:i/>
        </w:rPr>
      </w:pPr>
    </w:p>
    <w:p w:rsidR="004C6119" w:rsidRPr="00AC6944" w:rsidRDefault="004C6119" w:rsidP="00AC6944">
      <w:pPr>
        <w:pStyle w:val="Ttulo1"/>
        <w:rPr>
          <w:szCs w:val="28"/>
        </w:rPr>
      </w:pPr>
      <w:bookmarkStart w:id="0" w:name="_Toc273369827"/>
      <w:r w:rsidRPr="00AC6944">
        <w:rPr>
          <w:szCs w:val="28"/>
        </w:rPr>
        <w:t>Introdução</w:t>
      </w:r>
      <w:bookmarkEnd w:id="0"/>
    </w:p>
    <w:p w:rsidR="004C6119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AC6944">
        <w:rPr>
          <w:rFonts w:ascii="Arial" w:hAnsi="Arial" w:cs="Arial"/>
          <w:noProof/>
          <w:sz w:val="20"/>
          <w:szCs w:val="20"/>
          <w:lang w:eastAsia="ar-SA"/>
        </w:rPr>
        <w:t xml:space="preserve">Este documento tem por objetivo capturar os requisitos a serem utilizados no sistema, na forma textual e estruturada, do projeto </w:t>
      </w:r>
      <w:r w:rsidR="004C6119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&lt;Nome do Projeto&gt;</w:t>
      </w:r>
      <w:r w:rsidRPr="00AC6944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:rsidR="00A32590" w:rsidRDefault="00A32590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A32590">
        <w:rPr>
          <w:rFonts w:ascii="Arial" w:hAnsi="Arial" w:cs="Arial"/>
          <w:noProof/>
          <w:color w:val="0000FF"/>
          <w:sz w:val="20"/>
          <w:szCs w:val="20"/>
          <w:lang w:eastAsia="ar-SA"/>
        </w:rPr>
        <w:t>&lt;Descrever o contexto e a finalidade so software.&gt;</w:t>
      </w:r>
    </w:p>
    <w:p w:rsidR="00103775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4C52D1" w:rsidRPr="00AC6944" w:rsidRDefault="004C52D1" w:rsidP="004C52D1">
      <w:pPr>
        <w:pStyle w:val="Ttulo1"/>
        <w:rPr>
          <w:szCs w:val="28"/>
        </w:rPr>
      </w:pPr>
      <w:r>
        <w:rPr>
          <w:szCs w:val="28"/>
        </w:rPr>
        <w:t>Glossário</w:t>
      </w:r>
    </w:p>
    <w:p w:rsidR="004C52D1" w:rsidRPr="00190907" w:rsidRDefault="004C52D1" w:rsidP="004C52D1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&lt; </w:t>
      </w:r>
      <w:r w:rsidR="00870043">
        <w:rPr>
          <w:rFonts w:ascii="Arial" w:hAnsi="Arial" w:cs="Arial"/>
          <w:noProof/>
          <w:color w:val="0000FF"/>
          <w:sz w:val="20"/>
          <w:szCs w:val="20"/>
          <w:lang w:eastAsia="ar-SA"/>
        </w:rPr>
        <w:t>A</w:t>
      </w:r>
      <w:r w:rsidR="00870043" w:rsidRPr="00870043">
        <w:rPr>
          <w:rFonts w:ascii="Arial" w:hAnsi="Arial" w:cs="Arial"/>
          <w:noProof/>
          <w:color w:val="0000FF"/>
          <w:sz w:val="20"/>
          <w:szCs w:val="20"/>
          <w:lang w:eastAsia="ar-SA"/>
        </w:rPr>
        <w:t>presentar os termos específicos do negócio tratado no projeto e suas respectivas definições, evitando</w:t>
      </w:r>
      <w:r w:rsidR="00870043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assim</w:t>
      </w:r>
      <w:r w:rsidR="00870043" w:rsidRPr="00870043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problemas de interpretação</w:t>
      </w:r>
      <w:r w:rsidR="00870043">
        <w:rPr>
          <w:rFonts w:ascii="Arial" w:hAnsi="Arial" w:cs="Arial"/>
          <w:noProof/>
          <w:color w:val="0000FF"/>
          <w:sz w:val="20"/>
          <w:szCs w:val="20"/>
          <w:lang w:eastAsia="ar-SA"/>
        </w:rPr>
        <w:t>. E</w:t>
      </w:r>
      <w:r w:rsidR="00870043" w:rsidRPr="00870043">
        <w:rPr>
          <w:rFonts w:ascii="Arial" w:hAnsi="Arial" w:cs="Arial"/>
          <w:noProof/>
          <w:color w:val="0000FF"/>
          <w:sz w:val="20"/>
          <w:szCs w:val="20"/>
          <w:lang w:eastAsia="ar-SA"/>
        </w:rPr>
        <w:t>ste glossário poderá evoluir para o “documento de glossário, no início do projeto&gt;</w:t>
      </w:r>
    </w:p>
    <w:p w:rsidR="004C52D1" w:rsidRPr="00870043" w:rsidRDefault="004C52D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4C6119" w:rsidRPr="00AC6944" w:rsidRDefault="00B62631" w:rsidP="00AC6944">
      <w:pPr>
        <w:pStyle w:val="Ttulo1"/>
        <w:rPr>
          <w:szCs w:val="28"/>
        </w:rPr>
      </w:pPr>
      <w:bookmarkStart w:id="1" w:name="_Toc273369828"/>
      <w:r w:rsidRPr="00AC6944">
        <w:rPr>
          <w:szCs w:val="28"/>
        </w:rPr>
        <w:t>Descrição Textual</w:t>
      </w:r>
      <w:r w:rsidR="002F33BD" w:rsidRPr="00AC6944">
        <w:rPr>
          <w:szCs w:val="28"/>
        </w:rPr>
        <w:t xml:space="preserve"> dos Requisitos</w:t>
      </w:r>
      <w:bookmarkEnd w:id="1"/>
    </w:p>
    <w:p w:rsidR="004C6119" w:rsidRPr="00190907" w:rsidRDefault="004C6119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="00B62631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Descrever os requisitos a serem contemplados no projeto</w:t>
      </w: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AC6944" w:rsidRPr="00190907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&lt;Essa descrição pode ser estrutura</w:t>
      </w:r>
      <w:r w:rsidR="00A1396A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da</w:t>
      </w: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em itens e subitens, </w:t>
      </w:r>
      <w:r w:rsidR="00AC6944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que definirão as entidades e as operações a serem realizadas.&gt;</w:t>
      </w:r>
    </w:p>
    <w:p w:rsidR="00BA035F" w:rsidRPr="00190907" w:rsidRDefault="00AC6944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&lt;Entende</w:t>
      </w:r>
      <w:r w:rsidR="00BA035F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-se por </w:t>
      </w:r>
      <w:r w:rsidR="00BA035F" w:rsidRPr="00190907">
        <w:rPr>
          <w:rFonts w:ascii="Arial" w:hAnsi="Arial" w:cs="Arial"/>
          <w:i/>
          <w:noProof/>
          <w:color w:val="0000FF"/>
          <w:sz w:val="20"/>
          <w:szCs w:val="20"/>
          <w:lang w:eastAsia="ar-SA"/>
        </w:rPr>
        <w:t>Entidade</w:t>
      </w:r>
      <w:r w:rsidR="00BA035F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qualquer coisa, objeto, concreto ou abstrato que possui existência distinta sobre o qual precisa-se armazenar e/ou recuperar informações.&gt;</w:t>
      </w:r>
    </w:p>
    <w:p w:rsidR="00BA035F" w:rsidRPr="00190907" w:rsidRDefault="00BA035F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&lt;Entende-se por </w:t>
      </w:r>
      <w:r w:rsidRPr="00190907">
        <w:rPr>
          <w:rFonts w:ascii="Arial" w:hAnsi="Arial" w:cs="Arial"/>
          <w:i/>
          <w:noProof/>
          <w:color w:val="0000FF"/>
          <w:sz w:val="20"/>
          <w:szCs w:val="20"/>
          <w:lang w:eastAsia="ar-SA"/>
        </w:rPr>
        <w:t>Operação</w:t>
      </w: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qualquer ação a ser executada </w:t>
      </w:r>
      <w:r w:rsidR="00405718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com as informações d</w:t>
      </w: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a entidade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. As entidades podem ter mais de uma operação</w:t>
      </w: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.</w:t>
      </w:r>
      <w:r w:rsidR="00773D0C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BA035F" w:rsidRPr="00BA035F" w:rsidRDefault="00BA035F" w:rsidP="00BA035F">
      <w:pPr>
        <w:pStyle w:val="Ttulo2"/>
      </w:pPr>
      <w:bookmarkStart w:id="2" w:name="_Toc273369829"/>
      <w:r w:rsidRPr="00BA035F">
        <w:t>&lt;Nome da Entidade&gt;</w:t>
      </w:r>
      <w:bookmarkEnd w:id="2"/>
    </w:p>
    <w:p w:rsidR="00BA035F" w:rsidRPr="00190907" w:rsidRDefault="00BA035F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&lt;Descrever o objetivo</w:t>
      </w:r>
      <w:r w:rsidR="00405718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, características, restrições, etc</w:t>
      </w: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da entidade.&gt;</w:t>
      </w:r>
    </w:p>
    <w:p w:rsidR="00BA035F" w:rsidRDefault="00BA035F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BA035F" w:rsidRDefault="00BA035F" w:rsidP="00BA035F">
      <w:pPr>
        <w:pStyle w:val="Ttulo3"/>
      </w:pPr>
      <w:bookmarkStart w:id="3" w:name="_Toc273369830"/>
      <w:r>
        <w:t>&lt;Operação&gt;</w:t>
      </w:r>
      <w:bookmarkEnd w:id="3"/>
    </w:p>
    <w:p w:rsidR="00BA035F" w:rsidRPr="00190907" w:rsidRDefault="00BA035F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&lt;Descrever a operaç</w:t>
      </w:r>
      <w:r w:rsidR="00C76E54"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ão referente a entidade a ser executada, os dados utilizados e as regras para execução.</w:t>
      </w:r>
      <w:r w:rsidRPr="00190907"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:rsidR="00C76E54" w:rsidRPr="00773D0C" w:rsidRDefault="00C76E54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:rsidR="00773D0C" w:rsidRPr="00244A2F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</w:pPr>
      <w:r w:rsidRPr="00244A2F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Exemplo:</w:t>
      </w:r>
    </w:p>
    <w:p w:rsidR="00773D0C" w:rsidRPr="004C5005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B62631" w:rsidRPr="00773D0C" w:rsidRDefault="00B62631" w:rsidP="00773D0C">
      <w:pPr>
        <w:pStyle w:val="Ttulo2"/>
        <w:rPr>
          <w:color w:val="0000FF"/>
        </w:rPr>
      </w:pPr>
      <w:bookmarkStart w:id="4" w:name="_Toc273369831"/>
      <w:r w:rsidRPr="00773D0C">
        <w:rPr>
          <w:color w:val="0000FF"/>
        </w:rPr>
        <w:t>FABRICANTE</w:t>
      </w:r>
      <w:bookmarkEnd w:id="4"/>
    </w:p>
    <w:p w:rsidR="00773D0C" w:rsidRP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O Fabricante é o responsável pela fabricação de um produto autorizado.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Apenas a Gerência ECF poderá manter dados de fabricante.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Deve-se registrar a data e o usuário responsável pela operações de cadastro ou alteração relativas a fabricantes.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B62631" w:rsidRPr="00773D0C" w:rsidRDefault="00B62631" w:rsidP="00773D0C">
      <w:pPr>
        <w:pStyle w:val="Ttulo3"/>
        <w:rPr>
          <w:color w:val="0000FF"/>
        </w:rPr>
      </w:pPr>
      <w:bookmarkStart w:id="5" w:name="_Toc273369832"/>
      <w:r w:rsidRPr="00773D0C">
        <w:rPr>
          <w:color w:val="0000FF"/>
        </w:rPr>
        <w:t>Cadastrar fabricante</w:t>
      </w:r>
      <w:bookmarkEnd w:id="5"/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Consiste em cadastrar os fabricantes ou montadoras de equipamento emissor de cupom fiscal que tiveram seus modelos de equipamento autorizados pela Cotepe. 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Durante o cadastro de fabricantes, o usuário deverá informar os seguinte dados:</w:t>
      </w:r>
    </w:p>
    <w:p w:rsidR="00B62631" w:rsidRPr="00773D0C" w:rsidRDefault="00B62631" w:rsidP="001C1998">
      <w:pPr>
        <w:widowControl w:val="0"/>
        <w:numPr>
          <w:ilvl w:val="0"/>
          <w:numId w:val="35"/>
        </w:numPr>
        <w:suppressAutoHyphens/>
        <w:spacing w:before="60" w:after="60"/>
        <w:ind w:hanging="357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Tipo de produção *: indica se o fabricante tem:</w:t>
      </w:r>
    </w:p>
    <w:p w:rsidR="00B62631" w:rsidRPr="00773D0C" w:rsidRDefault="00B62631" w:rsidP="001C1998">
      <w:pPr>
        <w:widowControl w:val="0"/>
        <w:numPr>
          <w:ilvl w:val="1"/>
          <w:numId w:val="35"/>
        </w:numPr>
        <w:suppressAutoHyphens/>
        <w:spacing w:before="60" w:after="60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lastRenderedPageBreak/>
        <w:t>Produção própria</w:t>
      </w:r>
    </w:p>
    <w:p w:rsidR="00B62631" w:rsidRPr="00773D0C" w:rsidRDefault="00B62631" w:rsidP="001C1998">
      <w:pPr>
        <w:widowControl w:val="0"/>
        <w:numPr>
          <w:ilvl w:val="1"/>
          <w:numId w:val="35"/>
        </w:numPr>
        <w:suppressAutoHyphens/>
        <w:spacing w:before="60" w:after="60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Produção O&amp;M </w:t>
      </w:r>
    </w:p>
    <w:p w:rsidR="00B62631" w:rsidRPr="00773D0C" w:rsidRDefault="00B62631" w:rsidP="001C1998">
      <w:pPr>
        <w:widowControl w:val="0"/>
        <w:numPr>
          <w:ilvl w:val="1"/>
          <w:numId w:val="35"/>
        </w:numPr>
        <w:suppressAutoHyphens/>
        <w:spacing w:before="60" w:after="60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Ambos os tipos de produção.</w:t>
      </w:r>
    </w:p>
    <w:p w:rsidR="00B62631" w:rsidRPr="00773D0C" w:rsidRDefault="00B62631" w:rsidP="001C1998">
      <w:pPr>
        <w:widowControl w:val="0"/>
        <w:numPr>
          <w:ilvl w:val="0"/>
          <w:numId w:val="35"/>
        </w:numPr>
        <w:suppressAutoHyphens/>
        <w:spacing w:before="60" w:after="60"/>
        <w:ind w:hanging="357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Número do CNPJ *: deve ser selecionar um CNPJ válido no cadastro de pessoas. Se o CNPJ não estiver cadastrado, deverá efetuar o cadastro a partir de um serviço disponível no sistema de cadastro.</w:t>
      </w:r>
    </w:p>
    <w:p w:rsidR="00B62631" w:rsidRPr="00773D0C" w:rsidRDefault="00B62631" w:rsidP="001C1998">
      <w:pPr>
        <w:widowControl w:val="0"/>
        <w:numPr>
          <w:ilvl w:val="0"/>
          <w:numId w:val="35"/>
        </w:numPr>
        <w:suppressAutoHyphens/>
        <w:spacing w:before="60" w:after="60"/>
        <w:ind w:hanging="357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Fabricante(s) vinculado(s): para fabricantes que tem produção O&amp;M, o usuário será obrigado a informar o(s) fabricante(s) fornecedores de peças para confecção dos modelos de ECF que serão montados. Neste caso, o usuário deverá informar pelo menos um fabricante modelo. É importante observar que os fabricante informados como modelo terão obrigatoriamente que ter tipo de produção própria ou ambos os tipos de produção. Além disso, o fabricantes modelo devem estar cadastrados e sua situação deve ser Ativo.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No caso o fabricante ter ambos os tipos de produção, o fabricante vinculado poderá corresponder a ele próprio, já que é possível ter a célula de produção própria fornecendo peças para a célula O&amp;M. Assim sendo, o fabricante vinculado não é obrigatório.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Um fabricante, cujo tipo de produção for própria, não poderá ter fabricantes vinculados associado.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Caso o fabricante se trate de um contribuinte não inscrito, o usuário deverá informar adicionalmente:</w:t>
      </w:r>
    </w:p>
    <w:p w:rsidR="00B62631" w:rsidRPr="00773D0C" w:rsidRDefault="00B62631" w:rsidP="001C1998">
      <w:pPr>
        <w:widowControl w:val="0"/>
        <w:numPr>
          <w:ilvl w:val="0"/>
          <w:numId w:val="35"/>
        </w:numPr>
        <w:suppressAutoHyphens/>
        <w:spacing w:before="60" w:after="60"/>
        <w:ind w:hanging="357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Responsável (is) *: responsável(is) pessoa física do fabricante. O usuário deverá informar pelo menos um responsável com as seguinte informações:</w:t>
      </w:r>
    </w:p>
    <w:p w:rsidR="00B62631" w:rsidRPr="00773D0C" w:rsidRDefault="00B62631" w:rsidP="001C1998">
      <w:pPr>
        <w:widowControl w:val="0"/>
        <w:numPr>
          <w:ilvl w:val="0"/>
          <w:numId w:val="35"/>
        </w:numPr>
        <w:suppressAutoHyphens/>
        <w:spacing w:before="60" w:after="60"/>
        <w:ind w:hanging="357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Número do CPF</w:t>
      </w:r>
    </w:p>
    <w:p w:rsidR="00B62631" w:rsidRPr="00773D0C" w:rsidRDefault="00B62631" w:rsidP="001C1998">
      <w:pPr>
        <w:widowControl w:val="0"/>
        <w:numPr>
          <w:ilvl w:val="0"/>
          <w:numId w:val="35"/>
        </w:numPr>
        <w:suppressAutoHyphens/>
        <w:spacing w:before="60" w:after="60"/>
        <w:ind w:hanging="357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Nome do responsável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(*) Informações obrigatórias</w:t>
      </w:r>
    </w:p>
    <w:p w:rsidR="00B62631" w:rsidRPr="00773D0C" w:rsidRDefault="00B62631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773D0C">
        <w:rPr>
          <w:rFonts w:ascii="Arial" w:hAnsi="Arial" w:cs="Arial"/>
          <w:noProof/>
          <w:color w:val="0000FF"/>
          <w:sz w:val="20"/>
          <w:szCs w:val="20"/>
          <w:lang w:eastAsia="ar-SA"/>
        </w:rPr>
        <w:t>Caso o fabricante a ser cadastrado corresponda a um contribuinte inscrito na Sefaz-MT, este deverá estar com a situação Ativa para que o cadastro seja permitido.</w:t>
      </w:r>
    </w:p>
    <w:p w:rsidR="00B62631" w:rsidRDefault="00B62631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:rsidR="00A32590" w:rsidRDefault="00A32590" w:rsidP="00A32590">
      <w:pPr>
        <w:pStyle w:val="Ttulo1"/>
        <w:ind w:left="431" w:hanging="431"/>
        <w:rPr>
          <w:szCs w:val="28"/>
        </w:rPr>
      </w:pPr>
      <w:bookmarkStart w:id="6" w:name="_Toc143333561"/>
      <w:bookmarkStart w:id="7" w:name="_Toc143333733"/>
      <w:bookmarkStart w:id="8" w:name="_Toc143662682"/>
      <w:bookmarkStart w:id="9" w:name="_Toc144865194"/>
      <w:bookmarkStart w:id="10" w:name="_Toc273369833"/>
      <w:r w:rsidRPr="00A32590">
        <w:rPr>
          <w:szCs w:val="28"/>
        </w:rPr>
        <w:t>Aprovação</w:t>
      </w:r>
      <w:bookmarkEnd w:id="6"/>
      <w:bookmarkEnd w:id="7"/>
      <w:bookmarkEnd w:id="8"/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6"/>
        <w:gridCol w:w="7788"/>
      </w:tblGrid>
      <w:tr w:rsidR="00A32590" w:rsidTr="0000501A">
        <w:tc>
          <w:tcPr>
            <w:tcW w:w="675" w:type="pct"/>
            <w:shd w:val="clear" w:color="auto" w:fill="F2F2F2"/>
          </w:tcPr>
          <w:p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:rsidR="00A32590" w:rsidRDefault="00A32590" w:rsidP="00A32590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 do Analista de Requisitos&gt;</w:t>
            </w:r>
          </w:p>
        </w:tc>
      </w:tr>
    </w:tbl>
    <w:p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8"/>
        <w:gridCol w:w="1862"/>
        <w:gridCol w:w="3616"/>
        <w:gridCol w:w="1852"/>
      </w:tblGrid>
      <w:tr w:rsidR="00A32590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:rsidTr="00A32590">
        <w:tc>
          <w:tcPr>
            <w:tcW w:w="895" w:type="pct"/>
          </w:tcPr>
          <w:p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:rsidTr="00A32590">
        <w:tc>
          <w:tcPr>
            <w:tcW w:w="895" w:type="pct"/>
          </w:tcPr>
          <w:p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bookmarkStart w:id="11" w:name="_GoBack"/>
      <w:bookmarkEnd w:id="11"/>
    </w:p>
    <w:sectPr w:rsidR="00A32590" w:rsidRPr="00773D0C" w:rsidSect="00333717">
      <w:headerReference w:type="default" r:id="rId13"/>
      <w:footerReference w:type="default" r:id="rId14"/>
      <w:pgSz w:w="11907" w:h="16840" w:code="9"/>
      <w:pgMar w:top="1701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01D" w:rsidRDefault="00E6601D">
      <w:r>
        <w:separator/>
      </w:r>
    </w:p>
  </w:endnote>
  <w:endnote w:type="continuationSeparator" w:id="1">
    <w:p w:rsidR="00E6601D" w:rsidRDefault="00E66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E6" w:rsidRDefault="00BF15E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E6" w:rsidRDefault="00BF15E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E6" w:rsidRDefault="00BF15E6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172"/>
      <w:gridCol w:w="2411"/>
      <w:gridCol w:w="1345"/>
    </w:tblGrid>
    <w:tr w:rsidR="004C52D1" w:rsidRPr="000D60FA" w:rsidTr="00493D47">
      <w:tc>
        <w:tcPr>
          <w:tcW w:w="2897" w:type="pct"/>
        </w:tcPr>
        <w:p w:rsidR="004C52D1" w:rsidRDefault="004C52D1" w:rsidP="004C52D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:rsidR="004C52D1" w:rsidRPr="000D60FA" w:rsidRDefault="004C52D1" w:rsidP="004C52D1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:rsidR="004C52D1" w:rsidRPr="000D60FA" w:rsidRDefault="004C52D1" w:rsidP="004C52D1">
          <w:pPr>
            <w:pStyle w:val="Rodap"/>
            <w:jc w:val="right"/>
          </w:pPr>
          <w:r>
            <w:t xml:space="preserve">Página </w:t>
          </w:r>
          <w:r w:rsidR="0001530E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01530E">
            <w:rPr>
              <w:lang w:val="en-US"/>
            </w:rPr>
            <w:fldChar w:fldCharType="separate"/>
          </w:r>
          <w:r w:rsidR="00C93059">
            <w:rPr>
              <w:noProof/>
            </w:rPr>
            <w:t>5</w:t>
          </w:r>
          <w:r w:rsidR="0001530E">
            <w:rPr>
              <w:lang w:val="en-US"/>
            </w:rPr>
            <w:fldChar w:fldCharType="end"/>
          </w:r>
          <w:r w:rsidRPr="000D60FA">
            <w:t xml:space="preserve"> de </w:t>
          </w:r>
          <w:r w:rsidR="0001530E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01530E">
            <w:rPr>
              <w:lang w:val="en-US"/>
            </w:rPr>
            <w:fldChar w:fldCharType="separate"/>
          </w:r>
          <w:r w:rsidR="00C93059">
            <w:rPr>
              <w:noProof/>
            </w:rPr>
            <w:t>5</w:t>
          </w:r>
          <w:r w:rsidR="0001530E">
            <w:rPr>
              <w:lang w:val="en-US"/>
            </w:rPr>
            <w:fldChar w:fldCharType="end"/>
          </w:r>
        </w:p>
      </w:tc>
    </w:tr>
  </w:tbl>
  <w:p w:rsidR="004C6119" w:rsidRPr="000D60FA" w:rsidRDefault="004C61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01D" w:rsidRDefault="00E6601D">
      <w:r>
        <w:separator/>
      </w:r>
    </w:p>
  </w:footnote>
  <w:footnote w:type="continuationSeparator" w:id="1">
    <w:p w:rsidR="00E6601D" w:rsidRDefault="00E660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E6" w:rsidRDefault="00BF15E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E6" w:rsidRDefault="00BF15E6" w:rsidP="00BF15E6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F15E6" w:rsidRDefault="00BF15E6" w:rsidP="00BF15E6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:rsidR="00BF15E6" w:rsidRDefault="00BF15E6" w:rsidP="00BF15E6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:rsidR="00BF15E6" w:rsidRDefault="00BF15E6" w:rsidP="00BF15E6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:rsidR="00BF15E6" w:rsidRPr="003A66C5" w:rsidRDefault="00BF15E6" w:rsidP="00BF15E6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>ANEXO I</w:t>
    </w:r>
    <w:r>
      <w:rPr>
        <w:b/>
      </w:rPr>
      <w:t>V</w:t>
    </w:r>
  </w:p>
  <w:p w:rsidR="00BF15E6" w:rsidRDefault="00BF15E6" w:rsidP="00BF15E6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FE0696">
      <w:rPr>
        <w:b/>
      </w:rPr>
      <w:t>0</w:t>
    </w:r>
    <w:r>
      <w:rPr>
        <w:b/>
      </w:rPr>
      <w:t>1/201</w:t>
    </w:r>
    <w:r w:rsidR="00FE0696">
      <w:rPr>
        <w:b/>
      </w:rPr>
      <w:t>6</w:t>
    </w:r>
  </w:p>
  <w:p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  <w:p w:rsidR="00BF15E6" w:rsidRDefault="00BF15E6" w:rsidP="000D60FA">
    <w:pPr>
      <w:pStyle w:val="Cabealho"/>
      <w:ind w:left="1985"/>
      <w:rPr>
        <w:rFonts w:cs="Arial"/>
        <w:b/>
        <w:bCs/>
        <w:spacing w:val="20"/>
        <w:sz w:val="24"/>
      </w:rPr>
    </w:pPr>
  </w:p>
  <w:p w:rsidR="00BF15E6" w:rsidRDefault="00BF15E6" w:rsidP="000D60FA">
    <w:pPr>
      <w:pStyle w:val="Cabealho"/>
      <w:ind w:left="1985"/>
      <w:rPr>
        <w:rFonts w:cs="Arial"/>
        <w:b/>
        <w:bCs/>
        <w:spacing w:val="20"/>
        <w:sz w:val="24"/>
      </w:rPr>
    </w:pPr>
  </w:p>
  <w:p w:rsidR="00BF15E6" w:rsidRDefault="00BF15E6" w:rsidP="000D60FA">
    <w:pPr>
      <w:pStyle w:val="Cabealho"/>
      <w:ind w:left="1985"/>
      <w:rPr>
        <w:rFonts w:cs="Arial"/>
        <w:b/>
        <w:bCs/>
        <w:spacing w:val="20"/>
        <w:sz w:val="24"/>
      </w:rPr>
    </w:pPr>
  </w:p>
  <w:p w:rsidR="00BF15E6" w:rsidRDefault="00BF15E6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5E6" w:rsidRDefault="00BF15E6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121"/>
      <w:gridCol w:w="1967"/>
      <w:gridCol w:w="1700"/>
    </w:tblGrid>
    <w:tr w:rsidR="004C6119" w:rsidTr="004C52D1">
      <w:tc>
        <w:tcPr>
          <w:tcW w:w="5121" w:type="dxa"/>
        </w:tcPr>
        <w:p w:rsidR="004C52D1" w:rsidRDefault="000D60FA" w:rsidP="00935470">
          <w:pPr>
            <w:pStyle w:val="Cabealho"/>
          </w:pPr>
          <w:r>
            <w:t>Documento</w:t>
          </w:r>
          <w:r w:rsidR="00B62631">
            <w:t xml:space="preserve"> de Requisitos</w:t>
          </w:r>
          <w:r w:rsidR="00935470">
            <w:t xml:space="preserve"> </w:t>
          </w:r>
        </w:p>
        <w:p w:rsidR="004C6119" w:rsidRDefault="004C6119" w:rsidP="00935470">
          <w:pPr>
            <w:pStyle w:val="Cabealho"/>
          </w:pPr>
          <w:r>
            <w:rPr>
              <w:color w:val="0000FF"/>
            </w:rPr>
            <w:t>&lt;Nome do Projeto&gt;</w:t>
          </w:r>
        </w:p>
      </w:tc>
      <w:tc>
        <w:tcPr>
          <w:tcW w:w="1967" w:type="dxa"/>
        </w:tcPr>
        <w:p w:rsidR="004C52D1" w:rsidRDefault="004C6119" w:rsidP="00A1396A">
          <w:pPr>
            <w:pStyle w:val="Cabealho"/>
            <w:jc w:val="center"/>
          </w:pPr>
          <w:r>
            <w:t>Versão</w:t>
          </w:r>
          <w:r w:rsidR="004C52D1">
            <w:t xml:space="preserve"> do documento</w:t>
          </w:r>
          <w:r>
            <w:t xml:space="preserve">: </w:t>
          </w:r>
        </w:p>
        <w:p w:rsidR="004C6119" w:rsidRDefault="004C6119" w:rsidP="00A1396A">
          <w:pPr>
            <w:pStyle w:val="Cabealho"/>
            <w:jc w:val="center"/>
          </w:pPr>
          <w:r>
            <w:rPr>
              <w:color w:val="0000FF"/>
            </w:rPr>
            <w:t>&lt;1.0&gt;</w:t>
          </w:r>
        </w:p>
      </w:tc>
      <w:tc>
        <w:tcPr>
          <w:tcW w:w="1700" w:type="dxa"/>
        </w:tcPr>
        <w:p w:rsidR="004C52D1" w:rsidRDefault="004C6119">
          <w:pPr>
            <w:pStyle w:val="Cabealho"/>
            <w:jc w:val="center"/>
          </w:pPr>
          <w:r>
            <w:t>Data da revisão:</w:t>
          </w:r>
        </w:p>
        <w:p w:rsidR="004C6119" w:rsidRDefault="004C6119">
          <w:pPr>
            <w:pStyle w:val="Cabealho"/>
            <w:jc w:val="center"/>
          </w:pPr>
          <w:r>
            <w:t xml:space="preserve"> </w:t>
          </w:r>
          <w:r>
            <w:rPr>
              <w:color w:val="0000FF"/>
            </w:rPr>
            <w:t>dd/mm/aaaa</w:t>
          </w:r>
        </w:p>
      </w:tc>
    </w:tr>
  </w:tbl>
  <w:p w:rsidR="004C6119" w:rsidRDefault="004C61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C92"/>
    <w:multiLevelType w:val="hybridMultilevel"/>
    <w:tmpl w:val="6DA28196"/>
    <w:lvl w:ilvl="0" w:tplc="C5C8475A">
      <w:start w:val="1"/>
      <w:numFmt w:val="decimal"/>
      <w:lvlText w:val="FP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BCA0C5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2080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425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693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3ADD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74B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7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026C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A53F6"/>
    <w:multiLevelType w:val="hybridMultilevel"/>
    <w:tmpl w:val="B414D0D0"/>
    <w:lvl w:ilvl="0" w:tplc="9B3480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21252D"/>
    <w:multiLevelType w:val="hybridMultilevel"/>
    <w:tmpl w:val="BE126E86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A0A7C"/>
    <w:multiLevelType w:val="hybridMultilevel"/>
    <w:tmpl w:val="D58275E6"/>
    <w:lvl w:ilvl="0" w:tplc="5178CEBE">
      <w:start w:val="1"/>
      <w:numFmt w:val="bullet"/>
      <w:lvlText w:val=""/>
      <w:lvlJc w:val="left"/>
      <w:pPr>
        <w:tabs>
          <w:tab w:val="num" w:pos="1418"/>
        </w:tabs>
        <w:ind w:left="1418" w:hanging="425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19557FB"/>
    <w:multiLevelType w:val="hybridMultilevel"/>
    <w:tmpl w:val="1E564CA6"/>
    <w:lvl w:ilvl="0" w:tplc="C9544D74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2805B02"/>
    <w:multiLevelType w:val="hybridMultilevel"/>
    <w:tmpl w:val="35568254"/>
    <w:lvl w:ilvl="0" w:tplc="D7E2912A">
      <w:start w:val="1"/>
      <w:numFmt w:val="decimal"/>
      <w:lvlText w:val="FE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97408E"/>
    <w:multiLevelType w:val="hybridMultilevel"/>
    <w:tmpl w:val="79901E98"/>
    <w:lvl w:ilvl="0" w:tplc="E5524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7693BBB"/>
    <w:multiLevelType w:val="hybridMultilevel"/>
    <w:tmpl w:val="5FF24738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486A583B"/>
    <w:multiLevelType w:val="hybridMultilevel"/>
    <w:tmpl w:val="00E0F4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59C0592F"/>
    <w:multiLevelType w:val="hybridMultilevel"/>
    <w:tmpl w:val="7084EB2E"/>
    <w:lvl w:ilvl="0" w:tplc="D7E2912A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F06404"/>
    <w:multiLevelType w:val="hybridMultilevel"/>
    <w:tmpl w:val="7DA0C61C"/>
    <w:lvl w:ilvl="0" w:tplc="D7E2912A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69F76D2F"/>
    <w:multiLevelType w:val="hybridMultilevel"/>
    <w:tmpl w:val="FC0E54A8"/>
    <w:lvl w:ilvl="0" w:tplc="D7E2912A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4A66B1"/>
    <w:multiLevelType w:val="hybridMultilevel"/>
    <w:tmpl w:val="B6F43884"/>
    <w:lvl w:ilvl="0" w:tplc="D7E291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E661AC2"/>
    <w:multiLevelType w:val="hybridMultilevel"/>
    <w:tmpl w:val="7E9C9526"/>
    <w:lvl w:ilvl="0" w:tplc="FFFFFFFF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 w:tplc="A8F66A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732345C3"/>
    <w:multiLevelType w:val="hybridMultilevel"/>
    <w:tmpl w:val="3B1C1D3E"/>
    <w:lvl w:ilvl="0" w:tplc="D7E2912A">
      <w:start w:val="1"/>
      <w:numFmt w:val="decimal"/>
      <w:lvlText w:val="(   )%1."/>
      <w:lvlJc w:val="left"/>
      <w:pPr>
        <w:tabs>
          <w:tab w:val="num" w:pos="720"/>
        </w:tabs>
        <w:ind w:left="0" w:firstLine="0"/>
      </w:pPr>
      <w:rPr>
        <w:rFonts w:hint="default"/>
        <w:color w:val="000080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543D1E"/>
    <w:multiLevelType w:val="hybridMultilevel"/>
    <w:tmpl w:val="D58275E6"/>
    <w:lvl w:ilvl="0" w:tplc="8E20FF3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6"/>
  </w:num>
  <w:num w:numId="9">
    <w:abstractNumId w:val="9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1"/>
  </w:num>
  <w:num w:numId="15">
    <w:abstractNumId w:val="4"/>
  </w:num>
  <w:num w:numId="16">
    <w:abstractNumId w:val="14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5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8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E6601D"/>
    <w:rsid w:val="0000501A"/>
    <w:rsid w:val="0001530E"/>
    <w:rsid w:val="000D2906"/>
    <w:rsid w:val="000D60FA"/>
    <w:rsid w:val="00103775"/>
    <w:rsid w:val="00190907"/>
    <w:rsid w:val="001B4894"/>
    <w:rsid w:val="001C1998"/>
    <w:rsid w:val="001D6BDE"/>
    <w:rsid w:val="00244A2F"/>
    <w:rsid w:val="00252E50"/>
    <w:rsid w:val="00281BEF"/>
    <w:rsid w:val="002F33BD"/>
    <w:rsid w:val="00302BA8"/>
    <w:rsid w:val="00311550"/>
    <w:rsid w:val="00333717"/>
    <w:rsid w:val="003B56EE"/>
    <w:rsid w:val="00405718"/>
    <w:rsid w:val="004360E0"/>
    <w:rsid w:val="0048628D"/>
    <w:rsid w:val="004C5005"/>
    <w:rsid w:val="004C52D1"/>
    <w:rsid w:val="004C6119"/>
    <w:rsid w:val="005352C3"/>
    <w:rsid w:val="005926BD"/>
    <w:rsid w:val="005F35DB"/>
    <w:rsid w:val="006B527B"/>
    <w:rsid w:val="00743EAF"/>
    <w:rsid w:val="00766AB1"/>
    <w:rsid w:val="007730D6"/>
    <w:rsid w:val="00773D0C"/>
    <w:rsid w:val="007929F8"/>
    <w:rsid w:val="007D66D3"/>
    <w:rsid w:val="00870043"/>
    <w:rsid w:val="00891FF2"/>
    <w:rsid w:val="00895848"/>
    <w:rsid w:val="0091768A"/>
    <w:rsid w:val="00935470"/>
    <w:rsid w:val="009B100B"/>
    <w:rsid w:val="00A1396A"/>
    <w:rsid w:val="00A32590"/>
    <w:rsid w:val="00A35610"/>
    <w:rsid w:val="00A37C67"/>
    <w:rsid w:val="00A85E73"/>
    <w:rsid w:val="00A95F33"/>
    <w:rsid w:val="00AA1A30"/>
    <w:rsid w:val="00AC6944"/>
    <w:rsid w:val="00AD3231"/>
    <w:rsid w:val="00B62631"/>
    <w:rsid w:val="00BA035F"/>
    <w:rsid w:val="00BB2C3D"/>
    <w:rsid w:val="00BB7C1D"/>
    <w:rsid w:val="00BC5EA5"/>
    <w:rsid w:val="00BD2254"/>
    <w:rsid w:val="00BF15E6"/>
    <w:rsid w:val="00C36D6F"/>
    <w:rsid w:val="00C414FD"/>
    <w:rsid w:val="00C60614"/>
    <w:rsid w:val="00C76E54"/>
    <w:rsid w:val="00C93059"/>
    <w:rsid w:val="00D51D2B"/>
    <w:rsid w:val="00DA1B6B"/>
    <w:rsid w:val="00DF0E92"/>
    <w:rsid w:val="00E36FDE"/>
    <w:rsid w:val="00E60F04"/>
    <w:rsid w:val="00E6601D"/>
    <w:rsid w:val="00EB3070"/>
    <w:rsid w:val="00EF5BD9"/>
    <w:rsid w:val="00F21578"/>
    <w:rsid w:val="00F22A94"/>
    <w:rsid w:val="00F70D28"/>
    <w:rsid w:val="00F76524"/>
    <w:rsid w:val="00FA1CF2"/>
    <w:rsid w:val="00FE0696"/>
    <w:rsid w:val="00FE18C5"/>
    <w:rsid w:val="00FF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F33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A95F3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A95F3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A95F3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95F3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95F3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95F3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A95F33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A95F33"/>
    <w:rPr>
      <w:rFonts w:ascii="Arial" w:hAnsi="Arial"/>
      <w:sz w:val="16"/>
    </w:rPr>
  </w:style>
  <w:style w:type="paragraph" w:styleId="Rodap">
    <w:name w:val="footer"/>
    <w:basedOn w:val="Normal"/>
    <w:semiHidden/>
    <w:rsid w:val="00A95F33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A95F3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A95F33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A95F3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A95F33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A95F33"/>
    <w:pPr>
      <w:ind w:left="720"/>
    </w:pPr>
  </w:style>
  <w:style w:type="paragraph" w:styleId="Sumrio5">
    <w:name w:val="toc 5"/>
    <w:basedOn w:val="Normal"/>
    <w:next w:val="Normal"/>
    <w:autoRedefine/>
    <w:semiHidden/>
    <w:rsid w:val="00A95F33"/>
    <w:pPr>
      <w:ind w:left="960"/>
    </w:pPr>
  </w:style>
  <w:style w:type="paragraph" w:styleId="Sumrio6">
    <w:name w:val="toc 6"/>
    <w:basedOn w:val="Normal"/>
    <w:next w:val="Normal"/>
    <w:autoRedefine/>
    <w:semiHidden/>
    <w:rsid w:val="00A95F33"/>
    <w:pPr>
      <w:ind w:left="1200"/>
    </w:pPr>
  </w:style>
  <w:style w:type="paragraph" w:styleId="Sumrio7">
    <w:name w:val="toc 7"/>
    <w:basedOn w:val="Normal"/>
    <w:next w:val="Normal"/>
    <w:autoRedefine/>
    <w:semiHidden/>
    <w:rsid w:val="00A95F33"/>
    <w:pPr>
      <w:ind w:left="1440"/>
    </w:pPr>
  </w:style>
  <w:style w:type="paragraph" w:styleId="Sumrio8">
    <w:name w:val="toc 8"/>
    <w:basedOn w:val="Normal"/>
    <w:next w:val="Normal"/>
    <w:autoRedefine/>
    <w:semiHidden/>
    <w:rsid w:val="00A95F33"/>
    <w:pPr>
      <w:ind w:left="1680"/>
    </w:pPr>
  </w:style>
  <w:style w:type="paragraph" w:styleId="Sumrio9">
    <w:name w:val="toc 9"/>
    <w:basedOn w:val="Normal"/>
    <w:next w:val="Normal"/>
    <w:autoRedefine/>
    <w:semiHidden/>
    <w:rsid w:val="00A95F33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15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Documento_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Documento_Requisitos</Template>
  <TotalTime>2</TotalTime>
  <Pages>5</Pages>
  <Words>676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4911</CharactersWithSpaces>
  <SharedDoc>false</SharedDoc>
  <HLinks>
    <vt:vector size="42" baseType="variant"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_Toc273369833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_Toc273369832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_Toc273369831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_Toc273369830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_Toc273369829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_Toc273369828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221936</cp:lastModifiedBy>
  <cp:revision>4</cp:revision>
  <cp:lastPrinted>2007-06-13T20:22:00Z</cp:lastPrinted>
  <dcterms:created xsi:type="dcterms:W3CDTF">2015-07-31T19:19:00Z</dcterms:created>
  <dcterms:modified xsi:type="dcterms:W3CDTF">2016-03-18T21:31:00Z</dcterms:modified>
</cp:coreProperties>
</file>